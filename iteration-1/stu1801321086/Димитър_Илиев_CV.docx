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7B7E49" w14:paraId="007F067D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4212FE04" w14:textId="77777777" w:rsidR="001B2ABD" w:rsidRPr="007B7E49" w:rsidRDefault="001B2ABD" w:rsidP="001B2ABD">
            <w:pPr>
              <w:tabs>
                <w:tab w:val="left" w:pos="990"/>
              </w:tabs>
              <w:jc w:val="center"/>
            </w:pPr>
            <w:r w:rsidRPr="007B7E49">
              <w:rPr>
                <w:noProof/>
                <w:lang w:bidi="bg-BG"/>
              </w:rPr>
              <mc:AlternateContent>
                <mc:Choice Requires="wps">
                  <w:drawing>
                    <wp:inline distT="0" distB="0" distL="0" distR="0" wp14:anchorId="32CDB7F1" wp14:editId="336DF7C8">
                      <wp:extent cx="2122805" cy="2122805"/>
                      <wp:effectExtent l="19050" t="19050" r="29845" b="29845"/>
                      <wp:docPr id="2" name="Елипса 2" title="Професионална снимка на лице на мъж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C18F108" id="Елипса 2" o:spid="_x0000_s1026" alt="Заглавие: Професионална снимка на лице на мъж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dpbmRvd3MgUGhvdG8gRWRpdG9yIDEwLjAuMTAwMTEuMTYzODQAV2luZG93&#10;cyBQaG90byBFZGl0b3IgMTAuMC4xMDAxMS4xNjM4NAAyMDIxOjEwOjEwIDAxOjM5OjE2AAAGkAMA&#10;AgAAABQAABEckAQAAgAAABQAABEwkpEAAgAAAAMwNAAAkpIAAgAAAAMwNAAAoAEAAwAAAAEAAQAA&#10;6hwABwAACAwAAAkQAAAAABzq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PD94cGFja2V0IGVuZD0ndyc/Pv/bAEMAAwICAwICAwMDAwQDAwQFCAUFBAQF&#10;CgcHBggMCgwMCwoLCw0OEhANDhEOCwsQFhARExQVFRUMDxcYFhQYEhQVFP/bAEMBAwQEBQQFCQUF&#10;CRQNCw0UFBQUFBQUFBQUFBQUFBQUFBQUFBQUFBQUFBQUFBQUFBQUFBQUFBQUFBQUFBQUFBQUFP/A&#10;ABEIAlIB7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" strokecolor="red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DA7AF40" w14:textId="77777777" w:rsidR="001B2ABD" w:rsidRPr="007B7E49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3F6AFA69" w14:textId="1519F9FD" w:rsidR="007B7E49" w:rsidRPr="007B7E49" w:rsidRDefault="005205C8" w:rsidP="007B7E49">
            <w:pPr>
              <w:pStyle w:val="a3"/>
            </w:pPr>
            <w:r>
              <w:t>Димитър Илиев</w:t>
            </w:r>
          </w:p>
          <w:p w14:paraId="061576E6" w14:textId="77777777" w:rsidR="001B2ABD" w:rsidRPr="007B7E49" w:rsidRDefault="001B2ABD" w:rsidP="001B2ABD">
            <w:pPr>
              <w:pStyle w:val="af0"/>
            </w:pPr>
          </w:p>
        </w:tc>
      </w:tr>
      <w:tr w:rsidR="001B2ABD" w:rsidRPr="007B7E49" w14:paraId="3D32A73B" w14:textId="77777777" w:rsidTr="00AE7882">
        <w:tc>
          <w:tcPr>
            <w:tcW w:w="3600" w:type="dxa"/>
          </w:tcPr>
          <w:p w14:paraId="580A48E0" w14:textId="77777777" w:rsidR="005205C8" w:rsidRDefault="005205C8" w:rsidP="00036450">
            <w:pPr>
              <w:pStyle w:val="3"/>
            </w:pPr>
          </w:p>
          <w:sdt>
            <w:sdtPr>
              <w:id w:val="-1711873194"/>
              <w:placeholder>
                <w:docPart w:val="2E5E87CB3D6B400E8896B0C49ED96AB4"/>
              </w:placeholder>
              <w:temporary/>
              <w:showingPlcHdr/>
              <w15:appearance w15:val="hidden"/>
            </w:sdtPr>
            <w:sdtEndPr/>
            <w:sdtContent>
              <w:p w14:paraId="24288DFA" w14:textId="6599CAE9" w:rsidR="001B2ABD" w:rsidRPr="007B7E49" w:rsidRDefault="00036450" w:rsidP="00036450">
                <w:pPr>
                  <w:pStyle w:val="3"/>
                </w:pPr>
                <w:r w:rsidRPr="002C2375">
                  <w:rPr>
                    <w:color w:val="FF0000"/>
                    <w:lang w:bidi="bg-BG"/>
                  </w:rPr>
                  <w:t>Профил</w:t>
                </w:r>
              </w:p>
            </w:sdtContent>
          </w:sdt>
          <w:p w14:paraId="2A0987CC" w14:textId="29D41D33" w:rsidR="00036450" w:rsidRDefault="00EE5F68" w:rsidP="002C2375">
            <w:r>
              <w:t>Човек ,идващ от малкото градче Асеновград ,с големи мечти за бъдеще в технологичните среди.</w:t>
            </w:r>
          </w:p>
          <w:p w14:paraId="4970EABE" w14:textId="37CAC1FE" w:rsidR="00EE5F68" w:rsidRPr="00EE5F68" w:rsidRDefault="00EE5F68" w:rsidP="002C2375">
            <w:r>
              <w:t>Човек ,който може да предложи опита и знанията си с</w:t>
            </w:r>
            <w:r w:rsidR="005205C8">
              <w:t xml:space="preserve"> хардуерната страна технологиите</w:t>
            </w:r>
            <w:r>
              <w:t xml:space="preserve"> ,ка</w:t>
            </w:r>
            <w:r w:rsidR="005205C8">
              <w:t>кто и доста умения в софтуерната страна.</w:t>
            </w:r>
          </w:p>
          <w:p w14:paraId="4AAB5CDF" w14:textId="77777777" w:rsidR="00036450" w:rsidRPr="007B7E49" w:rsidRDefault="00036450" w:rsidP="00036450"/>
          <w:p w14:paraId="3CCED3A2" w14:textId="77777777" w:rsidR="005205C8" w:rsidRDefault="005205C8" w:rsidP="00CB0055">
            <w:pPr>
              <w:pStyle w:val="3"/>
            </w:pPr>
          </w:p>
          <w:sdt>
            <w:sdtPr>
              <w:id w:val="-1954003311"/>
              <w:placeholder>
                <w:docPart w:val="E33922A4B26A4285AE0EFEB19FC505DD"/>
              </w:placeholder>
              <w:temporary/>
              <w:showingPlcHdr/>
              <w15:appearance w15:val="hidden"/>
            </w:sdtPr>
            <w:sdtEndPr/>
            <w:sdtContent>
              <w:p w14:paraId="2B16C6F5" w14:textId="009A5C2D" w:rsidR="00036450" w:rsidRPr="007B7E49" w:rsidRDefault="00CB0055" w:rsidP="00CB0055">
                <w:pPr>
                  <w:pStyle w:val="3"/>
                </w:pPr>
                <w:r w:rsidRPr="005205C8">
                  <w:rPr>
                    <w:color w:val="FF0000"/>
                    <w:lang w:bidi="bg-BG"/>
                  </w:rPr>
                  <w:t>Контакт</w:t>
                </w:r>
              </w:p>
            </w:sdtContent>
          </w:sdt>
          <w:sdt>
            <w:sdtPr>
              <w:id w:val="1111563247"/>
              <w:placeholder>
                <w:docPart w:val="F93D40B03DE14DFF8BCF835BB9674542"/>
              </w:placeholder>
              <w:temporary/>
              <w:showingPlcHdr/>
              <w15:appearance w15:val="hidden"/>
            </w:sdtPr>
            <w:sdtEndPr/>
            <w:sdtContent>
              <w:p w14:paraId="23DB66B8" w14:textId="77777777" w:rsidR="004D3011" w:rsidRPr="007B7E49" w:rsidRDefault="004D3011" w:rsidP="004D3011">
                <w:r w:rsidRPr="007B7E49">
                  <w:rPr>
                    <w:lang w:bidi="bg-BG"/>
                  </w:rPr>
                  <w:t>ТЕЛЕФОН:</w:t>
                </w:r>
              </w:p>
            </w:sdtContent>
          </w:sdt>
          <w:p w14:paraId="6740E039" w14:textId="1CCAE095" w:rsidR="004D3011" w:rsidRPr="007B7E49" w:rsidRDefault="005205C8" w:rsidP="004D3011">
            <w:r>
              <w:t>089 438 2520</w:t>
            </w:r>
          </w:p>
          <w:p w14:paraId="3EE6DB1A" w14:textId="77777777" w:rsidR="004D3011" w:rsidRPr="007B7E49" w:rsidRDefault="004D3011" w:rsidP="004D3011"/>
          <w:sdt>
            <w:sdtPr>
              <w:id w:val="-240260293"/>
              <w:placeholder>
                <w:docPart w:val="9A48E750746A4788A042622430740F0B"/>
              </w:placeholder>
              <w:temporary/>
              <w:showingPlcHdr/>
              <w15:appearance w15:val="hidden"/>
            </w:sdtPr>
            <w:sdtEndPr/>
            <w:sdtContent>
              <w:p w14:paraId="3970399B" w14:textId="4C03CF0F" w:rsidR="004D3011" w:rsidRDefault="004D3011" w:rsidP="004D3011">
                <w:r w:rsidRPr="007B7E49">
                  <w:rPr>
                    <w:lang w:bidi="bg-BG"/>
                  </w:rPr>
                  <w:t>ИМЕЙЛ:</w:t>
                </w:r>
              </w:p>
            </w:sdtContent>
          </w:sdt>
          <w:p w14:paraId="492B41DF" w14:textId="261C485D" w:rsidR="005205C8" w:rsidRPr="005205C8" w:rsidRDefault="005205C8" w:rsidP="004D3011">
            <w:pPr>
              <w:rPr>
                <w:lang w:val="en-US"/>
              </w:rPr>
            </w:pPr>
            <w:r>
              <w:rPr>
                <w:lang w:val="en-US"/>
              </w:rPr>
              <w:t>Pro.Dimitry.69@gmail.com</w:t>
            </w:r>
          </w:p>
          <w:p w14:paraId="79E5D146" w14:textId="77777777" w:rsidR="005205C8" w:rsidRDefault="005205C8" w:rsidP="00CB0055">
            <w:pPr>
              <w:pStyle w:val="3"/>
            </w:pPr>
          </w:p>
          <w:p w14:paraId="4A5ABF5E" w14:textId="52ED6FC6" w:rsidR="004D3011" w:rsidRPr="007B7E49" w:rsidRDefault="009E0239" w:rsidP="00CB0055">
            <w:pPr>
              <w:pStyle w:val="3"/>
            </w:pPr>
            <w:sdt>
              <w:sdtPr>
                <w:id w:val="-1444214663"/>
                <w:placeholder>
                  <w:docPart w:val="98DBCC1C4CB94AD4BDDCD494CE86B951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5205C8">
                  <w:rPr>
                    <w:color w:val="FF0000"/>
                    <w:lang w:bidi="bg-BG"/>
                  </w:rPr>
                  <w:t>Хобита</w:t>
                </w:r>
              </w:sdtContent>
            </w:sdt>
          </w:p>
          <w:p w14:paraId="166C5311" w14:textId="69E6E269" w:rsidR="004D3011" w:rsidRPr="005205C8" w:rsidRDefault="008D1994" w:rsidP="004D3011">
            <w:r>
              <w:t>1.</w:t>
            </w:r>
            <w:r w:rsidR="005205C8">
              <w:t>Стрелба с лък</w:t>
            </w:r>
          </w:p>
          <w:p w14:paraId="54BB6574" w14:textId="6D5B16A1" w:rsidR="004D3011" w:rsidRPr="007B7E49" w:rsidRDefault="008D1994" w:rsidP="004D3011">
            <w:r>
              <w:t>2.</w:t>
            </w:r>
            <w:r w:rsidR="005205C8">
              <w:t>Любителска електротехника</w:t>
            </w:r>
          </w:p>
          <w:p w14:paraId="342FE869" w14:textId="7C94272B" w:rsidR="004D3011" w:rsidRPr="007B7E49" w:rsidRDefault="008D1994" w:rsidP="004D3011">
            <w:r>
              <w:t>3.</w:t>
            </w:r>
            <w:r w:rsidR="005205C8">
              <w:t>Видео игри</w:t>
            </w:r>
          </w:p>
          <w:p w14:paraId="2CF3D2BF" w14:textId="66E2C50E" w:rsidR="004D3011" w:rsidRPr="007B7E49" w:rsidRDefault="004D3011" w:rsidP="004D3011"/>
        </w:tc>
        <w:tc>
          <w:tcPr>
            <w:tcW w:w="720" w:type="dxa"/>
          </w:tcPr>
          <w:p w14:paraId="20E8B19F" w14:textId="77777777" w:rsidR="001B2ABD" w:rsidRPr="007B7E49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8F201D6D963D4430A26F6EEE2454327F"/>
              </w:placeholder>
              <w:temporary/>
              <w:showingPlcHdr/>
              <w15:appearance w15:val="hidden"/>
            </w:sdtPr>
            <w:sdtEndPr/>
            <w:sdtContent>
              <w:p w14:paraId="19F2D823" w14:textId="77777777" w:rsidR="001B2ABD" w:rsidRPr="007B7E49" w:rsidRDefault="00E25A26" w:rsidP="00036450">
                <w:pPr>
                  <w:pStyle w:val="2"/>
                </w:pPr>
                <w:r w:rsidRPr="007B7E49">
                  <w:rPr>
                    <w:lang w:bidi="bg-BG"/>
                  </w:rPr>
                  <w:t>ОБРАЗОВАНИЕ</w:t>
                </w:r>
              </w:p>
            </w:sdtContent>
          </w:sdt>
          <w:p w14:paraId="145A731C" w14:textId="18ABD922" w:rsidR="00036450" w:rsidRPr="005205C8" w:rsidRDefault="005205C8" w:rsidP="00B359E4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Св. Св. Кирил и Методи</w:t>
            </w:r>
            <w:r>
              <w:rPr>
                <w:lang w:val="en-US"/>
              </w:rPr>
              <w:t>”</w:t>
            </w:r>
          </w:p>
          <w:p w14:paraId="6CFEBC15" w14:textId="6732E23E" w:rsidR="00036450" w:rsidRPr="007B7E49" w:rsidRDefault="005205C8" w:rsidP="00B359E4">
            <w:pPr>
              <w:pStyle w:val="a6"/>
            </w:pPr>
            <w:r>
              <w:t>15.09.2006</w:t>
            </w:r>
            <w:r w:rsidR="00036450" w:rsidRPr="007B7E49">
              <w:rPr>
                <w:lang w:bidi="bg-BG"/>
              </w:rPr>
              <w:t xml:space="preserve"> – </w:t>
            </w:r>
            <w:r>
              <w:t>1</w:t>
            </w:r>
            <w:r w:rsidR="00843E11">
              <w:t>5.06.201</w:t>
            </w:r>
            <w:r w:rsidR="00F96376">
              <w:t>3</w:t>
            </w:r>
          </w:p>
          <w:p w14:paraId="03825357" w14:textId="2FDA4BBB" w:rsidR="004D3011" w:rsidRPr="007B7E49" w:rsidRDefault="00843E11" w:rsidP="00036450">
            <w:r>
              <w:rPr>
                <w:lang w:bidi="bg-BG"/>
              </w:rPr>
              <w:t>Играх ролята на средностатистически ученик ,който беше невидим за околните.</w:t>
            </w:r>
          </w:p>
          <w:p w14:paraId="39C3DEB0" w14:textId="77777777" w:rsidR="00036450" w:rsidRPr="007B7E49" w:rsidRDefault="00036450" w:rsidP="00036450"/>
          <w:p w14:paraId="2A42D49D" w14:textId="17C90434" w:rsidR="00036450" w:rsidRPr="007B7E49" w:rsidRDefault="00843E11" w:rsidP="00B359E4">
            <w:pPr>
              <w:pStyle w:val="4"/>
            </w:pPr>
            <w:r>
              <w:t>„ПГЕЕ-Професионална Гимназия по Електротехника и Електроника“</w:t>
            </w:r>
          </w:p>
          <w:p w14:paraId="60E35A3C" w14:textId="5501C83F" w:rsidR="00036450" w:rsidRDefault="00843E11" w:rsidP="00B359E4">
            <w:pPr>
              <w:pStyle w:val="a6"/>
              <w:rPr>
                <w:lang w:bidi="bg-BG"/>
              </w:rPr>
            </w:pPr>
            <w:r>
              <w:rPr>
                <w:lang w:bidi="bg-BG"/>
              </w:rPr>
              <w:t>15.09.2013</w:t>
            </w:r>
            <w:r w:rsidR="00036450" w:rsidRPr="007B7E49">
              <w:rPr>
                <w:lang w:bidi="bg-BG"/>
              </w:rPr>
              <w:t xml:space="preserve"> –</w:t>
            </w:r>
            <w:r>
              <w:rPr>
                <w:lang w:bidi="bg-BG"/>
              </w:rPr>
              <w:t xml:space="preserve"> 15.05.2018</w:t>
            </w:r>
          </w:p>
          <w:p w14:paraId="406BFE6A" w14:textId="0398FA22" w:rsidR="00843E11" w:rsidRDefault="00F96376" w:rsidP="00843E11">
            <w:pPr>
              <w:rPr>
                <w:lang w:bidi="bg-BG"/>
              </w:rPr>
            </w:pPr>
            <w:r>
              <w:rPr>
                <w:lang w:bidi="bg-BG"/>
              </w:rPr>
              <w:t>Бях е</w:t>
            </w:r>
            <w:r w:rsidR="00843E11">
              <w:rPr>
                <w:lang w:bidi="bg-BG"/>
              </w:rPr>
              <w:t>дин от най-добрите във випуска ,доказах се и преодолях всички изпитания поставени пред мен.</w:t>
            </w:r>
          </w:p>
          <w:p w14:paraId="7C14C4F3" w14:textId="3C6780EF" w:rsidR="00843E11" w:rsidRDefault="00843E11" w:rsidP="00843E11">
            <w:pPr>
              <w:rPr>
                <w:lang w:bidi="bg-BG"/>
              </w:rPr>
            </w:pPr>
          </w:p>
          <w:p w14:paraId="0F7CE12C" w14:textId="724BF108" w:rsidR="00843E11" w:rsidRPr="007B7E49" w:rsidRDefault="00843E11" w:rsidP="00843E11">
            <w:pPr>
              <w:pStyle w:val="4"/>
            </w:pPr>
            <w:r>
              <w:t>„</w:t>
            </w:r>
            <w:r>
              <w:t>ПУ-</w:t>
            </w:r>
            <w:r w:rsidR="00F9637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Паисий Хилендарски</w:t>
            </w:r>
            <w:r>
              <w:t>“</w:t>
            </w:r>
          </w:p>
          <w:p w14:paraId="19EBEBAD" w14:textId="4DF771AA" w:rsidR="00F96376" w:rsidRPr="00F96376" w:rsidRDefault="00843E11" w:rsidP="00F96376">
            <w:pPr>
              <w:pStyle w:val="a6"/>
              <w:rPr>
                <w:lang w:bidi="bg-BG"/>
              </w:rPr>
            </w:pPr>
            <w:r>
              <w:rPr>
                <w:lang w:bidi="bg-BG"/>
              </w:rPr>
              <w:t>15.09.201</w:t>
            </w:r>
            <w:r w:rsidR="00F96376">
              <w:rPr>
                <w:lang w:bidi="bg-BG"/>
              </w:rPr>
              <w:t>8</w:t>
            </w:r>
            <w:r w:rsidRPr="007B7E49">
              <w:rPr>
                <w:lang w:bidi="bg-BG"/>
              </w:rPr>
              <w:t xml:space="preserve"> –</w:t>
            </w:r>
            <w:r>
              <w:rPr>
                <w:lang w:bidi="bg-BG"/>
              </w:rPr>
              <w:t xml:space="preserve"> </w:t>
            </w:r>
            <w:r w:rsidR="00F96376">
              <w:rPr>
                <w:lang w:bidi="bg-BG"/>
              </w:rPr>
              <w:t>сега</w:t>
            </w:r>
          </w:p>
          <w:sdt>
            <w:sdtPr>
              <w:id w:val="1001553383"/>
              <w:placeholder>
                <w:docPart w:val="1FAA2E938B714F68892B3EFA1B0716BE"/>
              </w:placeholder>
              <w:temporary/>
              <w:showingPlcHdr/>
              <w15:appearance w15:val="hidden"/>
            </w:sdtPr>
            <w:sdtEndPr/>
            <w:sdtContent>
              <w:p w14:paraId="41E96446" w14:textId="77777777" w:rsidR="00036450" w:rsidRPr="007B7E49" w:rsidRDefault="00036450" w:rsidP="00036450">
                <w:pPr>
                  <w:pStyle w:val="2"/>
                </w:pPr>
                <w:r w:rsidRPr="007B7E49">
                  <w:rPr>
                    <w:lang w:bidi="bg-BG"/>
                  </w:rPr>
                  <w:t>ПРОФЕСИОНАЛЕН ОПИТ</w:t>
                </w:r>
              </w:p>
            </w:sdtContent>
          </w:sdt>
          <w:p w14:paraId="31B8B72F" w14:textId="1B55F0E7" w:rsidR="00036450" w:rsidRPr="007B7E49" w:rsidRDefault="00F96376" w:rsidP="00B359E4">
            <w:pPr>
              <w:pStyle w:val="4"/>
              <w:rPr>
                <w:bCs/>
              </w:rPr>
            </w:pPr>
            <w:r w:rsidRPr="00F96376">
              <w:rPr>
                <w:rFonts w:ascii="Arial" w:hAnsi="Arial" w:cs="Arial"/>
                <w:color w:val="202124"/>
                <w:szCs w:val="18"/>
                <w:shd w:val="clear" w:color="auto" w:fill="FFFFFF"/>
              </w:rPr>
              <w:t xml:space="preserve">BTL Industries </w:t>
            </w:r>
            <w:proofErr w:type="spellStart"/>
            <w:r w:rsidRPr="00F96376">
              <w:rPr>
                <w:rFonts w:ascii="Arial" w:hAnsi="Arial" w:cs="Arial"/>
                <w:color w:val="202124"/>
                <w:szCs w:val="18"/>
                <w:shd w:val="clear" w:color="auto" w:fill="FFFFFF"/>
              </w:rPr>
              <w:t>Bulgaria</w:t>
            </w:r>
            <w:proofErr w:type="spellEnd"/>
            <w:r w:rsidR="00036450" w:rsidRPr="007B7E49">
              <w:rPr>
                <w:lang w:bidi="bg-BG"/>
              </w:rPr>
              <w:t xml:space="preserve"> </w:t>
            </w:r>
            <w:r>
              <w:rPr>
                <w:lang w:bidi="bg-BG"/>
              </w:rPr>
              <w:t>-</w:t>
            </w:r>
            <w:r w:rsidR="00036450" w:rsidRPr="007B7E49">
              <w:rPr>
                <w:lang w:bidi="bg-BG"/>
              </w:rPr>
              <w:t xml:space="preserve"> </w:t>
            </w:r>
            <w:r>
              <w:t>Стажант</w:t>
            </w:r>
          </w:p>
          <w:p w14:paraId="557BBBAA" w14:textId="0F2E8FC9" w:rsidR="00036450" w:rsidRPr="007B7E49" w:rsidRDefault="00F96376" w:rsidP="00F96376">
            <w:pPr>
              <w:pStyle w:val="a6"/>
            </w:pPr>
            <w:r>
              <w:t>15.09.2017</w:t>
            </w:r>
            <w:r w:rsidR="00036450" w:rsidRPr="007B7E49">
              <w:rPr>
                <w:lang w:bidi="bg-BG"/>
              </w:rPr>
              <w:t>–</w:t>
            </w:r>
            <w:r>
              <w:t>15.05.2018</w:t>
            </w:r>
          </w:p>
          <w:p w14:paraId="06DB4C31" w14:textId="4946DDB3" w:rsidR="004D3011" w:rsidRDefault="008D1994" w:rsidP="00036450">
            <w:r>
              <w:t>Получих голямо развитие в уменията си в сферата на хардуера и електротехниката. Като сглобявах всякакви машини и поправях други.</w:t>
            </w:r>
          </w:p>
          <w:p w14:paraId="4C6D5045" w14:textId="77777777" w:rsidR="008D1994" w:rsidRPr="007B7E49" w:rsidRDefault="008D1994" w:rsidP="00036450"/>
          <w:p w14:paraId="2606A8B4" w14:textId="6F39C222" w:rsidR="004D3011" w:rsidRPr="007B7E49" w:rsidRDefault="00F96376" w:rsidP="00B359E4">
            <w:pPr>
              <w:pStyle w:val="4"/>
              <w:rPr>
                <w:bCs/>
              </w:rPr>
            </w:pPr>
            <w:proofErr w:type="spellStart"/>
            <w:r>
              <w:rPr>
                <w:lang w:val="en-US"/>
              </w:rPr>
              <w:t>EnevSoft</w:t>
            </w:r>
            <w:proofErr w:type="spellEnd"/>
            <w:r w:rsidR="004D3011" w:rsidRPr="007B7E49">
              <w:rPr>
                <w:lang w:bidi="bg-BG"/>
              </w:rPr>
              <w:t xml:space="preserve"> </w:t>
            </w:r>
            <w:r>
              <w:rPr>
                <w:lang w:bidi="bg-BG"/>
              </w:rPr>
              <w:t>- Стажант</w:t>
            </w:r>
          </w:p>
          <w:p w14:paraId="1E10F4F9" w14:textId="3EB3F857" w:rsidR="004D3011" w:rsidRDefault="00F96376" w:rsidP="00F96376">
            <w:pPr>
              <w:pStyle w:val="a6"/>
            </w:pPr>
            <w:r>
              <w:t>14.07.2021</w:t>
            </w:r>
            <w:r w:rsidR="004D3011" w:rsidRPr="007B7E49">
              <w:rPr>
                <w:lang w:bidi="bg-BG"/>
              </w:rPr>
              <w:t>–</w:t>
            </w:r>
            <w:r>
              <w:t xml:space="preserve"> сега</w:t>
            </w:r>
          </w:p>
          <w:p w14:paraId="194AF30E" w14:textId="18401325" w:rsidR="008D1994" w:rsidRPr="008D1994" w:rsidRDefault="008D1994" w:rsidP="008D1994">
            <w:r>
              <w:t>Придобивам умения ,които ще подпомогнат развитието ми като програмист.</w:t>
            </w:r>
          </w:p>
          <w:sdt>
            <w:sdtPr>
              <w:id w:val="1669594239"/>
              <w:placeholder>
                <w:docPart w:val="A2A3C6194DFD44FF875BDFAA0C63F189"/>
              </w:placeholder>
              <w:temporary/>
              <w:showingPlcHdr/>
              <w15:appearance w15:val="hidden"/>
            </w:sdtPr>
            <w:sdtEndPr/>
            <w:sdtContent>
              <w:p w14:paraId="0B92C59C" w14:textId="77777777" w:rsidR="00036450" w:rsidRPr="007B7E49" w:rsidRDefault="00180329" w:rsidP="00036450">
                <w:pPr>
                  <w:pStyle w:val="2"/>
                </w:pPr>
                <w:r w:rsidRPr="007B7E49">
                  <w:rPr>
                    <w:rStyle w:val="20"/>
                    <w:b/>
                    <w:lang w:bidi="bg-BG"/>
                  </w:rPr>
                  <w:t>УМЕНИЯ</w:t>
                </w:r>
              </w:p>
            </w:sdtContent>
          </w:sdt>
          <w:p w14:paraId="4D9CD0DC" w14:textId="77777777" w:rsidR="006053AC" w:rsidRDefault="006053AC" w:rsidP="008D1994">
            <w:r>
              <w:t>Отлични умения за работа с електротехника ,като това ми позволява да мога да разбера всичко за дадено устройство.</w:t>
            </w:r>
          </w:p>
          <w:p w14:paraId="7A63D9D7" w14:textId="77777777" w:rsidR="008D1994" w:rsidRDefault="006053AC" w:rsidP="008D1994">
            <w:r>
              <w:t xml:space="preserve">Добре развито умение за </w:t>
            </w:r>
            <w:proofErr w:type="spellStart"/>
            <w:r w:rsidRPr="006053AC">
              <w:t>reverse</w:t>
            </w:r>
            <w:proofErr w:type="spellEnd"/>
            <w:r w:rsidRPr="006053AC">
              <w:t xml:space="preserve"> </w:t>
            </w:r>
            <w:proofErr w:type="spellStart"/>
            <w:r w:rsidRPr="006053AC">
              <w:t>engineering</w:t>
            </w:r>
            <w:proofErr w:type="spellEnd"/>
            <w:r>
              <w:t xml:space="preserve"> ,което мога да прилагам ,както при електротехника ,така и при работа с код.</w:t>
            </w:r>
          </w:p>
          <w:p w14:paraId="18B39A49" w14:textId="008EEBD1" w:rsidR="006053AC" w:rsidRPr="0065652E" w:rsidRDefault="006053AC" w:rsidP="008D1994">
            <w:pPr>
              <w:rPr>
                <w:lang w:val="en-US"/>
              </w:rPr>
            </w:pPr>
            <w:r>
              <w:t>Добри умения за работа с код</w:t>
            </w:r>
            <w:r w:rsidR="0065652E">
              <w:t xml:space="preserve"> ,от замислянето му до неговата реализация ,като клоня повече към </w:t>
            </w:r>
            <w:r w:rsidR="0065652E">
              <w:rPr>
                <w:lang w:val="en-US"/>
              </w:rPr>
              <w:t>back-end.</w:t>
            </w:r>
          </w:p>
        </w:tc>
      </w:tr>
    </w:tbl>
    <w:p w14:paraId="5B464B90" w14:textId="3CF78B58" w:rsidR="0043117B" w:rsidRPr="007B7E49" w:rsidRDefault="008D1994" w:rsidP="000C45FF">
      <w:pPr>
        <w:tabs>
          <w:tab w:val="left" w:pos="990"/>
        </w:tabs>
      </w:pPr>
      <w:r w:rsidRPr="007B7E49">
        <w:rPr>
          <w:noProof/>
          <w:color w:val="000000" w:themeColor="text1"/>
          <w:lang w:bidi="bg-BG"/>
        </w:rPr>
        <w:drawing>
          <wp:inline distT="0" distB="0" distL="0" distR="0" wp14:anchorId="7FA98EF3" wp14:editId="30EE8335">
            <wp:extent cx="83820" cy="937260"/>
            <wp:effectExtent l="0" t="0" r="0" b="0"/>
            <wp:docPr id="12" name="Диаграма 12" descr="диаграма на уменията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43117B" w:rsidRPr="007B7E49" w:rsidSect="00AE7882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DDD24" w14:textId="77777777" w:rsidR="009E0239" w:rsidRDefault="009E0239" w:rsidP="000C45FF">
      <w:r>
        <w:separator/>
      </w:r>
    </w:p>
  </w:endnote>
  <w:endnote w:type="continuationSeparator" w:id="0">
    <w:p w14:paraId="732E1C60" w14:textId="77777777" w:rsidR="009E0239" w:rsidRDefault="009E023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801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77865" w14:textId="77777777" w:rsidR="009E0239" w:rsidRDefault="009E0239" w:rsidP="000C45FF">
      <w:r>
        <w:separator/>
      </w:r>
    </w:p>
  </w:footnote>
  <w:footnote w:type="continuationSeparator" w:id="0">
    <w:p w14:paraId="657E663F" w14:textId="77777777" w:rsidR="009E0239" w:rsidRDefault="009E023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91EA" w14:textId="77777777" w:rsidR="000C45FF" w:rsidRDefault="000C45FF">
    <w:pPr>
      <w:pStyle w:val="aa"/>
    </w:pPr>
    <w:r>
      <w:rPr>
        <w:noProof/>
        <w:lang w:bidi="bg-BG"/>
      </w:rPr>
      <w:drawing>
        <wp:anchor distT="0" distB="0" distL="114300" distR="114300" simplePos="0" relativeHeight="251658240" behindDoc="1" locked="0" layoutInCell="1" allowOverlap="1" wp14:anchorId="03D8FDA7" wp14:editId="3687A27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Графика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75"/>
    <w:rsid w:val="00036450"/>
    <w:rsid w:val="00094499"/>
    <w:rsid w:val="000C45FF"/>
    <w:rsid w:val="000E3FD1"/>
    <w:rsid w:val="00112054"/>
    <w:rsid w:val="001525E1"/>
    <w:rsid w:val="00180329"/>
    <w:rsid w:val="00185BB6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C237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4D3C50"/>
    <w:rsid w:val="005205C8"/>
    <w:rsid w:val="005262AC"/>
    <w:rsid w:val="005E39D5"/>
    <w:rsid w:val="00600670"/>
    <w:rsid w:val="006053AC"/>
    <w:rsid w:val="0062123A"/>
    <w:rsid w:val="00646E75"/>
    <w:rsid w:val="0065652E"/>
    <w:rsid w:val="006771D0"/>
    <w:rsid w:val="00715FCB"/>
    <w:rsid w:val="00743101"/>
    <w:rsid w:val="007775E1"/>
    <w:rsid w:val="007867A0"/>
    <w:rsid w:val="007927F5"/>
    <w:rsid w:val="007960A4"/>
    <w:rsid w:val="007B7E49"/>
    <w:rsid w:val="00802CA0"/>
    <w:rsid w:val="00843E11"/>
    <w:rsid w:val="008D1994"/>
    <w:rsid w:val="009260CD"/>
    <w:rsid w:val="00952C25"/>
    <w:rsid w:val="00966D27"/>
    <w:rsid w:val="009B5F25"/>
    <w:rsid w:val="009E0239"/>
    <w:rsid w:val="00A2118D"/>
    <w:rsid w:val="00AD76E2"/>
    <w:rsid w:val="00AE788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E5F68"/>
    <w:rsid w:val="00F60274"/>
    <w:rsid w:val="00F77FB9"/>
    <w:rsid w:val="00F9637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73CE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bg-B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Заглавие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9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Горен колонтитул Знак"/>
    <w:basedOn w:val="a0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Долен колонтитул Знак"/>
    <w:basedOn w:val="a0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B2ABD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одзаглавие Знак"/>
    <w:basedOn w:val="a0"/>
    <w:link w:val="af0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лавие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лавие 4 Знак"/>
    <w:basedOn w:val="a0"/>
    <w:link w:val="4"/>
    <w:uiPriority w:val="9"/>
    <w:rsid w:val="00B359E4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9B5F25"/>
    <w:rPr>
      <w:rFonts w:ascii="Segoe UI" w:hAnsi="Segoe UI" w:cs="Segoe UI"/>
      <w:szCs w:val="18"/>
    </w:rPr>
  </w:style>
  <w:style w:type="character" w:customStyle="1" w:styleId="af3">
    <w:name w:val="Изнесен текст Знак"/>
    <w:basedOn w:val="a0"/>
    <w:link w:val="af2"/>
    <w:uiPriority w:val="99"/>
    <w:semiHidden/>
    <w:rsid w:val="009B5F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Local\Microsoft\Office\16.0\DTS\bg-BG%7b2B2A0ED5-6FB2-4C2F-AF87-9AF342EBEA7E%7d\%7b93313D97-8724-47DC-B653-C9BCB266C85C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337155877827644"/>
          <c:y val="0"/>
          <c:w val="0.7718279003157060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0551375"/>
        <c:crosses val="autoZero"/>
        <c:auto val="1"/>
        <c:lblAlgn val="ctr"/>
        <c:lblOffset val="100"/>
        <c:tickMarkSkip val="1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5E87CB3D6B400E8896B0C49ED96AB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5256087-4077-4687-B66A-1174EAA8ED78}"/>
      </w:docPartPr>
      <w:docPartBody>
        <w:p w:rsidR="00000000" w:rsidRDefault="00025EBA">
          <w:pPr>
            <w:pStyle w:val="2E5E87CB3D6B400E8896B0C49ED96AB4"/>
          </w:pPr>
          <w:r w:rsidRPr="007B7E49">
            <w:rPr>
              <w:lang w:bidi="bg-BG"/>
            </w:rPr>
            <w:t>Профил</w:t>
          </w:r>
        </w:p>
      </w:docPartBody>
    </w:docPart>
    <w:docPart>
      <w:docPartPr>
        <w:name w:val="E33922A4B26A4285AE0EFEB19FC505DD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FFC260D5-13E9-4FAC-B0A1-BE904D21F135}"/>
      </w:docPartPr>
      <w:docPartBody>
        <w:p w:rsidR="00000000" w:rsidRDefault="00025EBA">
          <w:pPr>
            <w:pStyle w:val="E33922A4B26A4285AE0EFEB19FC505DD"/>
          </w:pPr>
          <w:r w:rsidRPr="007B7E49">
            <w:rPr>
              <w:lang w:bidi="bg-BG"/>
            </w:rPr>
            <w:t>Контакт</w:t>
          </w:r>
        </w:p>
      </w:docPartBody>
    </w:docPart>
    <w:docPart>
      <w:docPartPr>
        <w:name w:val="F93D40B03DE14DFF8BCF835BB967454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210C42B-5C38-42C9-B67D-A3FD1ADDF34A}"/>
      </w:docPartPr>
      <w:docPartBody>
        <w:p w:rsidR="00000000" w:rsidRDefault="00025EBA">
          <w:pPr>
            <w:pStyle w:val="F93D40B03DE14DFF8BCF835BB9674542"/>
          </w:pPr>
          <w:r w:rsidRPr="007B7E49">
            <w:rPr>
              <w:lang w:bidi="bg-BG"/>
            </w:rPr>
            <w:t>ТЕЛЕФОН:</w:t>
          </w:r>
        </w:p>
      </w:docPartBody>
    </w:docPart>
    <w:docPart>
      <w:docPartPr>
        <w:name w:val="9A48E750746A4788A042622430740F0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56B2B95D-532F-4F6B-AD00-8064C4B3DE85}"/>
      </w:docPartPr>
      <w:docPartBody>
        <w:p w:rsidR="00000000" w:rsidRDefault="00025EBA">
          <w:pPr>
            <w:pStyle w:val="9A48E750746A4788A042622430740F0B"/>
          </w:pPr>
          <w:r w:rsidRPr="007B7E49">
            <w:rPr>
              <w:lang w:bidi="bg-BG"/>
            </w:rPr>
            <w:t>ИМЕЙЛ:</w:t>
          </w:r>
        </w:p>
      </w:docPartBody>
    </w:docPart>
    <w:docPart>
      <w:docPartPr>
        <w:name w:val="98DBCC1C4CB94AD4BDDCD494CE86B95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51E9EF9-EE9B-4E95-81B2-A3F437580D56}"/>
      </w:docPartPr>
      <w:docPartBody>
        <w:p w:rsidR="00000000" w:rsidRDefault="00025EBA">
          <w:pPr>
            <w:pStyle w:val="98DBCC1C4CB94AD4BDDCD494CE86B951"/>
          </w:pPr>
          <w:r w:rsidRPr="007B7E49">
            <w:rPr>
              <w:lang w:bidi="bg-BG"/>
            </w:rPr>
            <w:t>Хобита</w:t>
          </w:r>
        </w:p>
      </w:docPartBody>
    </w:docPart>
    <w:docPart>
      <w:docPartPr>
        <w:name w:val="8F201D6D963D4430A26F6EEE2454327F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4CC9CBB-2DAA-4FF1-B4FF-21B9B4F5DF72}"/>
      </w:docPartPr>
      <w:docPartBody>
        <w:p w:rsidR="00000000" w:rsidRDefault="00025EBA">
          <w:pPr>
            <w:pStyle w:val="8F201D6D963D4430A26F6EEE2454327F"/>
          </w:pPr>
          <w:r w:rsidRPr="007B7E49">
            <w:rPr>
              <w:lang w:bidi="bg-BG"/>
            </w:rPr>
            <w:t>ОБРАЗОВАНИЕ</w:t>
          </w:r>
        </w:p>
      </w:docPartBody>
    </w:docPart>
    <w:docPart>
      <w:docPartPr>
        <w:name w:val="1FAA2E938B714F68892B3EFA1B0716B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FD3C90D0-DE8F-4C77-A13F-6A6DA338BB8F}"/>
      </w:docPartPr>
      <w:docPartBody>
        <w:p w:rsidR="00000000" w:rsidRDefault="00025EBA">
          <w:pPr>
            <w:pStyle w:val="1FAA2E938B714F68892B3EFA1B0716BE"/>
          </w:pPr>
          <w:r w:rsidRPr="007B7E49">
            <w:rPr>
              <w:lang w:bidi="bg-BG"/>
            </w:rPr>
            <w:t>ПРОФЕСИОНАЛЕН ОПИТ</w:t>
          </w:r>
        </w:p>
      </w:docPartBody>
    </w:docPart>
    <w:docPart>
      <w:docPartPr>
        <w:name w:val="A2A3C6194DFD44FF875BDFAA0C63F18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1778DF4-84EB-44D3-83FB-78C6EF1D0BA2}"/>
      </w:docPartPr>
      <w:docPartBody>
        <w:p w:rsidR="00000000" w:rsidRDefault="00025EBA">
          <w:pPr>
            <w:pStyle w:val="A2A3C6194DFD44FF875BDFAA0C63F189"/>
          </w:pPr>
          <w:r w:rsidRPr="007B7E49">
            <w:rPr>
              <w:rStyle w:val="20"/>
              <w:lang w:bidi="bg-BG"/>
            </w:rPr>
            <w:t>УМЕНИЯ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801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BA"/>
    <w:rsid w:val="0002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2EC2A22A654787B7DCF529671F3FF4">
    <w:name w:val="A72EC2A22A654787B7DCF529671F3FF4"/>
  </w:style>
  <w:style w:type="paragraph" w:customStyle="1" w:styleId="588E8F615B3D42C9829793A7093878E2">
    <w:name w:val="588E8F615B3D42C9829793A7093878E2"/>
  </w:style>
  <w:style w:type="paragraph" w:customStyle="1" w:styleId="2E5E87CB3D6B400E8896B0C49ED96AB4">
    <w:name w:val="2E5E87CB3D6B400E8896B0C49ED96AB4"/>
  </w:style>
  <w:style w:type="paragraph" w:customStyle="1" w:styleId="7AE4A0363E174C01875D5C5A4BD8594B">
    <w:name w:val="7AE4A0363E174C01875D5C5A4BD8594B"/>
  </w:style>
  <w:style w:type="paragraph" w:customStyle="1" w:styleId="E33922A4B26A4285AE0EFEB19FC505DD">
    <w:name w:val="E33922A4B26A4285AE0EFEB19FC505DD"/>
  </w:style>
  <w:style w:type="paragraph" w:customStyle="1" w:styleId="F93D40B03DE14DFF8BCF835BB9674542">
    <w:name w:val="F93D40B03DE14DFF8BCF835BB9674542"/>
  </w:style>
  <w:style w:type="paragraph" w:customStyle="1" w:styleId="8D11F24284014687BF9712F3C6C4DDD8">
    <w:name w:val="8D11F24284014687BF9712F3C6C4DDD8"/>
  </w:style>
  <w:style w:type="paragraph" w:customStyle="1" w:styleId="10CCDABDDC6645CE9C48D81DFC31F9E2">
    <w:name w:val="10CCDABDDC6645CE9C48D81DFC31F9E2"/>
  </w:style>
  <w:style w:type="paragraph" w:customStyle="1" w:styleId="580640572E214629AC62CFFB12D11F28">
    <w:name w:val="580640572E214629AC62CFFB12D11F28"/>
  </w:style>
  <w:style w:type="paragraph" w:customStyle="1" w:styleId="9A48E750746A4788A042622430740F0B">
    <w:name w:val="9A48E750746A4788A042622430740F0B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63B1E3FA4CB54AFFB6C56142D5F1435E">
    <w:name w:val="63B1E3FA4CB54AFFB6C56142D5F1435E"/>
  </w:style>
  <w:style w:type="paragraph" w:customStyle="1" w:styleId="98DBCC1C4CB94AD4BDDCD494CE86B951">
    <w:name w:val="98DBCC1C4CB94AD4BDDCD494CE86B951"/>
  </w:style>
  <w:style w:type="paragraph" w:customStyle="1" w:styleId="891969431E174BC6984D072DA18D1C40">
    <w:name w:val="891969431E174BC6984D072DA18D1C40"/>
  </w:style>
  <w:style w:type="paragraph" w:customStyle="1" w:styleId="C18EF39F83E045889BB980CA792890B9">
    <w:name w:val="C18EF39F83E045889BB980CA792890B9"/>
  </w:style>
  <w:style w:type="paragraph" w:customStyle="1" w:styleId="141494A3FBA546EAAFB1D005DF4E4107">
    <w:name w:val="141494A3FBA546EAAFB1D005DF4E4107"/>
  </w:style>
  <w:style w:type="paragraph" w:customStyle="1" w:styleId="ED91320153744A199AB72B45C3BB81DC">
    <w:name w:val="ED91320153744A199AB72B45C3BB81DC"/>
  </w:style>
  <w:style w:type="paragraph" w:customStyle="1" w:styleId="8F201D6D963D4430A26F6EEE2454327F">
    <w:name w:val="8F201D6D963D4430A26F6EEE2454327F"/>
  </w:style>
  <w:style w:type="paragraph" w:customStyle="1" w:styleId="D50CFB0260664B5E96DA1E38E65BD636">
    <w:name w:val="D50CFB0260664B5E96DA1E38E65BD636"/>
  </w:style>
  <w:style w:type="paragraph" w:customStyle="1" w:styleId="4A6892D5276B4D91A6C011A2192259A3">
    <w:name w:val="4A6892D5276B4D91A6C011A2192259A3"/>
  </w:style>
  <w:style w:type="paragraph" w:customStyle="1" w:styleId="321934C4FB9A439689A40529383DB095">
    <w:name w:val="321934C4FB9A439689A40529383DB095"/>
  </w:style>
  <w:style w:type="paragraph" w:customStyle="1" w:styleId="38DC7A71F2E64E99B04EBC629836A974">
    <w:name w:val="38DC7A71F2E64E99B04EBC629836A974"/>
  </w:style>
  <w:style w:type="paragraph" w:customStyle="1" w:styleId="1D25E9BA35C949ADABE1003397D993E1">
    <w:name w:val="1D25E9BA35C949ADABE1003397D993E1"/>
  </w:style>
  <w:style w:type="paragraph" w:customStyle="1" w:styleId="302A11AE405B4319BDECCB0004F2540D">
    <w:name w:val="302A11AE405B4319BDECCB0004F2540D"/>
  </w:style>
  <w:style w:type="paragraph" w:customStyle="1" w:styleId="C09771E2288145DC803A706EC183E014">
    <w:name w:val="C09771E2288145DC803A706EC183E014"/>
  </w:style>
  <w:style w:type="paragraph" w:customStyle="1" w:styleId="1FAA2E938B714F68892B3EFA1B0716BE">
    <w:name w:val="1FAA2E938B714F68892B3EFA1B0716BE"/>
  </w:style>
  <w:style w:type="paragraph" w:customStyle="1" w:styleId="5BE24FF051FC4831942D2E313D3F01C4">
    <w:name w:val="5BE24FF051FC4831942D2E313D3F01C4"/>
  </w:style>
  <w:style w:type="paragraph" w:customStyle="1" w:styleId="9F01105FF6DA4D9AB5C2BFFA69407D71">
    <w:name w:val="9F01105FF6DA4D9AB5C2BFFA69407D71"/>
  </w:style>
  <w:style w:type="paragraph" w:customStyle="1" w:styleId="8CEF481D4CA1491EAEC9354F72161635">
    <w:name w:val="8CEF481D4CA1491EAEC9354F72161635"/>
  </w:style>
  <w:style w:type="paragraph" w:customStyle="1" w:styleId="A859576991DF4E34A1E9F7027530AAB3">
    <w:name w:val="A859576991DF4E34A1E9F7027530AAB3"/>
  </w:style>
  <w:style w:type="paragraph" w:customStyle="1" w:styleId="F0F9363D83EB4FF5A9BE52081BBAE88C">
    <w:name w:val="F0F9363D83EB4FF5A9BE52081BBAE88C"/>
  </w:style>
  <w:style w:type="paragraph" w:customStyle="1" w:styleId="3C1B371E08EC4B079075DD9506332571">
    <w:name w:val="3C1B371E08EC4B079075DD9506332571"/>
  </w:style>
  <w:style w:type="paragraph" w:customStyle="1" w:styleId="0D6AB439959446329B1337CF5018C03C">
    <w:name w:val="0D6AB439959446329B1337CF5018C03C"/>
  </w:style>
  <w:style w:type="paragraph" w:customStyle="1" w:styleId="DE91C7A0A13C4EEE98B78464EA71A930">
    <w:name w:val="DE91C7A0A13C4EEE98B78464EA71A930"/>
  </w:style>
  <w:style w:type="paragraph" w:customStyle="1" w:styleId="81E6D5422E074BE1BD3E4AF9A757F0CF">
    <w:name w:val="81E6D5422E074BE1BD3E4AF9A757F0CF"/>
  </w:style>
  <w:style w:type="paragraph" w:customStyle="1" w:styleId="9969658E4D9A4073BFA25C0424FC2932">
    <w:name w:val="9969658E4D9A4073BFA25C0424FC2932"/>
  </w:style>
  <w:style w:type="paragraph" w:customStyle="1" w:styleId="2F2154E200BC4046B71FB3D5FC7B9B38">
    <w:name w:val="2F2154E200BC4046B71FB3D5FC7B9B38"/>
  </w:style>
  <w:style w:type="paragraph" w:customStyle="1" w:styleId="9F8346F1C9D14042BAA7BEB775A60A17">
    <w:name w:val="9F8346F1C9D14042BAA7BEB775A60A17"/>
  </w:style>
  <w:style w:type="paragraph" w:customStyle="1" w:styleId="6C4DF3FC58184589B64BF2B1DD7BF70A">
    <w:name w:val="6C4DF3FC58184589B64BF2B1DD7BF70A"/>
  </w:style>
  <w:style w:type="paragraph" w:customStyle="1" w:styleId="EC3274E21BF44B0BB9015ED71CE47EF5">
    <w:name w:val="EC3274E21BF44B0BB9015ED71CE47EF5"/>
  </w:style>
  <w:style w:type="paragraph" w:customStyle="1" w:styleId="8622BBC8D131467EA5F525133EF154F9">
    <w:name w:val="8622BBC8D131467EA5F525133EF154F9"/>
  </w:style>
  <w:style w:type="character" w:customStyle="1" w:styleId="20">
    <w:name w:val="Заглавие 2 Знак"/>
    <w:basedOn w:val="a0"/>
    <w:link w:val="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2A3C6194DFD44FF875BDFAA0C63F189">
    <w:name w:val="A2A3C6194DFD44FF875BDFAA0C63F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{93313D97-8724-47DC-B653-C9BCB266C85C}tf00546271_win32.dotx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2021-10-09T21:23:00Z</dcterms:created>
  <dcterms:modified xsi:type="dcterms:W3CDTF">2021-10-09T22:39:00Z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